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3360" w:leftChars="0" w:firstLine="420" w:firstLineChars="0"/>
        <w:rPr>
          <w:rFonts w:hint="eastAsia"/>
          <w:lang w:val="en-US" w:eastAsia="zh-CN"/>
        </w:rPr>
      </w:pPr>
      <w:r>
        <w:rPr>
          <w:rFonts w:hint="eastAsia"/>
          <w:lang w:val="en-US" w:eastAsia="zh-CN"/>
        </w:rPr>
        <w:t>思想汇报</w:t>
      </w:r>
    </w:p>
    <w:p>
      <w:pPr>
        <w:rPr>
          <w:rFonts w:hint="eastAsia"/>
          <w:lang w:val="en-US" w:eastAsia="zh-CN"/>
        </w:rPr>
      </w:pPr>
      <w:r>
        <w:rPr>
          <w:rFonts w:hint="eastAsia"/>
          <w:lang w:val="en-US" w:eastAsia="zh-CN"/>
        </w:rPr>
        <w:t>敬爱的党组织：</w:t>
      </w:r>
    </w:p>
    <w:p>
      <w:pPr>
        <w:ind w:left="420" w:leftChars="0" w:firstLine="420" w:firstLineChars="0"/>
        <w:rPr>
          <w:rFonts w:hint="eastAsia"/>
          <w:lang w:val="en-US" w:eastAsia="zh-CN"/>
        </w:rPr>
      </w:pPr>
      <w:r>
        <w:rPr>
          <w:rFonts w:hint="eastAsia"/>
          <w:lang w:val="en-US" w:eastAsia="zh-CN"/>
        </w:rPr>
        <w:t>就在近期，我在所属院系的组织下上了一系列关于党组织历史、目标等的党课，受益匪浅。我深刻意识到党组织自建党以来所经历的种种艰辛，也为那些党员令人敬佩的精神与行为所折服。尤其是最后一次在校史馆上的关于习近平主席十九大以及近年来中国发展的一些讲解，让我了解到当今中国的强盛兴旺，也更明白未来年月里中国迈向全面建设现代化的大步中需要我们青年人的血汗。因此，我也时刻警醒自己，努力学习，对自己严标准高要求。</w:t>
      </w:r>
    </w:p>
    <w:p>
      <w:pPr>
        <w:ind w:left="420" w:leftChars="0" w:firstLine="420" w:firstLineChars="0"/>
        <w:rPr>
          <w:rFonts w:hint="eastAsia"/>
          <w:lang w:val="en-US" w:eastAsia="zh-CN"/>
        </w:rPr>
      </w:pPr>
      <w:r>
        <w:rPr>
          <w:rFonts w:hint="eastAsia"/>
          <w:lang w:val="en-US" w:eastAsia="zh-CN"/>
        </w:rPr>
        <w:t>这些日子，我大部分空余时间都花在了学习上。我明白要想加入党组织，首先自己的成绩必须名列前茅，才能够起到模范带头作用。因此我刻苦钻研C语言、微积分等课程，并主动向老师申请在课堂上讲解一些知识点，在帮助同学的同时也锻炼自己的发言能力。但与此同时，我也深刻了解到了自己的能力依旧与一些同学有着较大的差距，自己还缺少许多的经验。这也是我之后要努力的方向。</w:t>
      </w:r>
    </w:p>
    <w:p>
      <w:pPr>
        <w:ind w:left="420" w:leftChars="0" w:firstLine="420" w:firstLineChars="0"/>
        <w:rPr>
          <w:rFonts w:hint="eastAsia"/>
          <w:lang w:val="en-US" w:eastAsia="zh-CN"/>
        </w:rPr>
      </w:pPr>
      <w:r>
        <w:rPr>
          <w:rFonts w:hint="eastAsia"/>
          <w:lang w:val="en-US" w:eastAsia="zh-CN"/>
        </w:rPr>
        <w:t>除此之外，我也没有忘记对身体的锻炼。身体是革命的本钱，有一副好身体才能够好地为国家做贡献。因此我每天坚持跑步、打篮球等，加强自己的体格。并且在11月9日、10日，我与部门的同学一起为社团文化节的游园会与晚会的举办献出了自己的一份薄力，这更让我明白了与他人团结协作的重要性，毕竟在以后组织生活与他人交往时，互帮互助交流沟通是必不可少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A05C02"/>
    <w:rsid w:val="39A05C02"/>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5716\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26</TotalTime>
  <ScaleCrop>false</ScaleCrop>
  <LinksUpToDate>false</LinksUpToDate>
  <CharactersWithSpaces>0</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2018-11-15T05:36:00Z</dcterms:created>
  <dc:creator>15716</dc:creator>
  <cp:lastModifiedBy>15716</cp:lastModifiedBy>
  <dcterms:modified xsi:type="dcterms:W3CDTF">2018-11-15T06:02:26Z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